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DAY-2</w:t>
      </w:r>
    </w:p>
    <w:p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m. triveni</w:t>
      </w:r>
    </w:p>
    <w:p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192110015</w:t>
      </w:r>
      <w:bookmarkStart w:id="0" w:name="_GoBack"/>
      <w:bookmarkEnd w:id="0"/>
    </w:p>
    <w:p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 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1.  Write a High level codefor monoalphabetic cipher is that both sender and receiver must commit the 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permuted cipher sequence to memory. A common technique for avoiding this is to use a keyword from 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which the cipher sequence can be generated.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For example, using the keyword CIPHER, write out the keyword followed by unused letters in normal 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order and match this against the plaintext letters: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plain: a b c d e f g h i j k l m n o p q r s t u v w x y z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cipher: C I P H E R A B D F G J K L M N O Q S T U V W X Y Z</w:t>
      </w:r>
    </w:p>
    <w:p>
      <w:pPr>
        <w:rPr>
          <w:rFonts w:ascii="Times New Roman" w:cs="Times New Roman" w:hAnsi="Times New Roman"/>
          <w:lang w:val="en-US"/>
        </w:rPr>
      </w:pPr>
    </w:p>
    <w:p>
      <w:pPr>
        <w:rPr>
          <w:rFonts w:ascii="Arial Black" w:cs="Times New Roman" w:hAnsi="Arial Black"/>
          <w:lang w:val="en-US"/>
        </w:rPr>
      </w:pPr>
      <w:r>
        <w:rPr>
          <w:rFonts w:ascii="Arial Black" w:cs="Times New Roman" w:hAnsi="Arial Black"/>
          <w:lang w:val="en-US"/>
        </w:rPr>
        <w:t>Code: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#include&lt;stdio.h&gt;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char monocipher_encr(char);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char alpha[27][3] = { { 'a', 'f' }, { 'b', 'a' }, { 'c', 'g' }, { 'd', 'u' }, {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'e', 'n' }, { 'f', 'i' }, { 'g', 'j' }, { 'h', 'k' }, { 'i', 'l' }, {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'j', 'm' }, { 'k', 'o' }, { 'l', 'p' }, { 'm', 'q' }, { 'n', 'r' }, {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'o', 's' }, { 'p', 't' }, { 'q', 'v' }, { 'r', 'w' }, { 's', 'x' }, {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't', 'y' }, { 'u', 'z' }, { 'v', 'b' }, { 'w', 'c' }, { 'x', 'd' }, {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'y', 'e' }, { 'z', 'h' } };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char str[20];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int main() {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char str[20], str2[20];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int i;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printf("\n Enter String..");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gets(str);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for (i = 0; str[i]; i++) {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str2[i] = monocipher_encr(str[i]);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}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str2[i] = '\0';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printf("\n Before Decryption..%s", str);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printf("\n After Decryption..%s\n", str2);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}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char monocipher_encr(char a) {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int i;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for (i = 0; i &lt; 27; i++) {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if (a == alpha[i][0])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    break;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}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return alpha[i][1];</w:t>
      </w:r>
    </w:p>
    <w:p>
      <w:p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}</w:t>
      </w:r>
    </w:p>
    <w:p>
      <w:pPr>
        <w:rPr>
          <w:rFonts w:ascii="Arial Black" w:cs="Times New Roman" w:hAnsi="Arial Black"/>
          <w:lang w:val="en-US"/>
        </w:rPr>
      </w:pPr>
    </w:p>
    <w:p>
      <w:pPr>
        <w:rPr>
          <w:rFonts w:ascii="Arial Black" w:cs="Times New Roman" w:hAnsi="Arial Black"/>
          <w:lang w:val="en-US"/>
        </w:rPr>
      </w:pPr>
      <w:r>
        <w:rPr>
          <w:rFonts w:ascii="Arial Black" w:cs="Times New Roman" w:hAnsi="Arial Black"/>
          <w:lang w:val="en-US"/>
        </w:rPr>
        <w:t xml:space="preserve">Output:                            </w:t>
      </w:r>
    </w:p>
    <w:p>
      <w:pPr>
        <w:rPr>
          <w:rFonts w:ascii="Arial Black" w:cs="Times New Roman" w:hAnsi="Arial Black"/>
          <w:lang w:val="en-US"/>
        </w:rPr>
      </w:pPr>
      <w:r>
        <w:rPr>
          <w:rFonts w:ascii="Arial Black" w:cs="Times New Roman" w:hAnsi="Arial Black"/>
          <w:lang w:eastAsia="en-IN"/>
        </w:rPr>
        <w:drawing>
          <wp:inline distT="0" distB="0" distL="0" distR="0">
            <wp:extent cx="5731510" cy="284734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8473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Arial Black" w:cs="Times New Roman" w:hAnsi="Arial Black"/>
          <w:lang w:val="en-US"/>
        </w:rPr>
        <w:t xml:space="preserve"> </w:t>
      </w:r>
    </w:p>
    <w:p>
      <w:p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2. Write a High level codefor PT-109 American patrol boat, under the command of Lieutenant John F. </w:t>
      </w:r>
    </w:p>
    <w:p>
      <w:p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Kennedy, was sunk by a Japanese destroyer, a message was received at an Australian wireless station in </w:t>
      </w:r>
    </w:p>
    <w:p>
      <w:p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Playfair code:</w:t>
      </w:r>
    </w:p>
    <w:p>
      <w:p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KXJEY UREBE ZWEHE WRYTU HEYFS </w:t>
      </w:r>
    </w:p>
    <w:p>
      <w:p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KREHE GOYFI WTTTU OLKSY CAJPO </w:t>
      </w:r>
    </w:p>
    <w:p>
      <w:p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BOTEI ZONTX BYBNT GONEY CUZWR </w:t>
      </w:r>
    </w:p>
    <w:p>
      <w:p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GDSON SXBOU YWRHE BAAHY USEDQ</w:t>
      </w:r>
    </w:p>
    <w:p>
      <w:pPr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rPr>
          <w:rFonts w:ascii="Arial Black" w:cs="Times New Roman" w:hAnsi="Arial Black"/>
          <w:sz w:val="28"/>
          <w:szCs w:val="28"/>
          <w:lang w:val="en-US"/>
        </w:rPr>
      </w:pPr>
      <w:r>
        <w:rPr>
          <w:rFonts w:ascii="Arial Black" w:cs="Times New Roman" w:hAnsi="Arial Black"/>
          <w:sz w:val="28"/>
          <w:szCs w:val="28"/>
          <w:lang w:val="en-US"/>
        </w:rPr>
        <w:t>Code: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#include &lt;stdio.h&gt;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#include &lt;string.h&gt;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// Function to create the Playfair matrix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void createPlayfairMatrix(const char* key, char matrix[5][5])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char keySet[26] = {0};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int keyLength = strlen(key);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int row = 0, col = 0;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// Fill the matrix with the unique characters from the key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for (int i = 0; i &lt; keyLength; i++)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char ch = key[i];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if (ch != 'J' &amp;&amp; !keySet[ch - 'A'])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matrix[row][col] = ch;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keySet[ch - 'A'] = 1;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col++;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if (col == 5)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col = 0;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row++;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// Fill the remaining matrix with the alphabet (excluding 'J' and characters already in the key)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for (char ch = 'A'; ch &lt;= 'Z'; ch++)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if (ch != 'J' &amp;&amp; !keySet[ch - 'A'])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matrix[row][col] = ch;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col++;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if (col == 5)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col = 0;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row++;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// Function to decode a Playfair-encoded message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void decodePlayfair(const char* ciphertext, const char* key, char* plaintext)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char matrix[5][5];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createPlayfairMatrix(key, matrix);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int len = strlen(ciphertext);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int p = 0;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for (int i = 0; i &lt; len; i += 2)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char firstLetter = ciphertext[i];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char secondLetter = ciphertext[i + 1];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int row1, col1, row2, col2;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// Find the positions of the letters in the matrix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for (int row = 0; row &lt; 5; row++)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for (int col = 0; col &lt; 5; col++)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if (matrix[row][col] == firstLetter)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row1 = row;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col1 = col;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if (matrix[row][col] == secondLetter)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row2 = row;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col2 = col;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if (row1 == row2)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plaintext[p++] = matrix[row1][(col1 + 4) % 5];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plaintext[p++] = matrix[row2][(col2 + 4) % 5];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 else if (col1 == col2)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plaintext[p++] = matrix[(row1 + 4) % 5][col1];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plaintext[p++] = matrix[(row2 + 4) % 5][col2];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 else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plaintext[p++] = matrix[row1][col2];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plaintext[p++] = matrix[row2][col1];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plaintext[p] = '\0';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int main()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const char* ciphertext = "KXJEY UREBE ZWEHE WRYTU HEYFS KREHE GOYFI WTTTU OLKSY CAJPO BOTEI ZONTX BYBNT GONEY CUZWR GDSON SXBOU YWRHE BAAHY USEDQ";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const char* key = "KEY"; // Replace with the actual Playfair key if available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char plaintext[500];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decodePlayfair(ciphertext, key, plaintext);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printf("Decoded Message: %s\n", plaintext);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return 0;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Arial Black" w:cs="Times New Roman" w:hAnsi="Arial Black"/>
          <w:sz w:val="28"/>
          <w:szCs w:val="28"/>
          <w:lang w:val="en-US"/>
        </w:rPr>
      </w:pPr>
      <w:r>
        <w:rPr>
          <w:rFonts w:ascii="Arial Black" w:cs="Times New Roman" w:hAnsi="Arial Black"/>
          <w:sz w:val="28"/>
          <w:szCs w:val="28"/>
          <w:lang w:val="en-US"/>
        </w:rPr>
        <w:t>Output:</w:t>
      </w:r>
    </w:p>
    <w:p>
      <w:pPr>
        <w:rPr>
          <w:rFonts w:ascii="Arial Black" w:cs="Times New Roman" w:hAnsi="Arial Black"/>
          <w:sz w:val="28"/>
          <w:szCs w:val="28"/>
          <w:lang w:val="en-US"/>
        </w:rPr>
      </w:pPr>
      <w:r>
        <w:rPr>
          <w:rFonts w:ascii="Arial Black" w:cs="Times New Roman" w:hAnsi="Arial Black"/>
          <w:sz w:val="28"/>
          <w:szCs w:val="28"/>
          <w:lang w:eastAsia="en-IN"/>
        </w:rPr>
        <w:drawing>
          <wp:inline distT="0" distB="0" distL="0" distR="0">
            <wp:extent cx="5731510" cy="183388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8338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cs="Times New Roman" w:hAnsi="Arial Black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3.</w:t>
      </w:r>
      <w:r>
        <w:rPr>
          <w:rFonts w:ascii="Arial Black" w:cs="Times New Roman" w:hAnsi="Arial Black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Write a High level code for Playfair matrix: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M F H I/J K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U N O P Q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Z V W X Y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E L A R G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D S T B C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Encrypt this message: Must see you over Cadogan West. Coming at once.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Arial Black" w:cs="Times New Roman" w:hAnsi="Arial Black"/>
          <w:sz w:val="28"/>
          <w:szCs w:val="28"/>
          <w:lang w:val="en-US"/>
        </w:rPr>
      </w:pPr>
      <w:r>
        <w:rPr>
          <w:rFonts w:ascii="Arial Black" w:cs="Times New Roman" w:hAnsi="Arial Black"/>
          <w:sz w:val="28"/>
          <w:szCs w:val="28"/>
          <w:lang w:val="en-US"/>
        </w:rPr>
        <w:t>Code: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#include &lt;stdio.h&gt;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#include &lt;string.h&gt;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void createPlayfairMatrix(char matrix[5][5])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char key[] = "MFH IJKUNOPQZVWXYELARGBCD";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int k = 0;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for (int i = 0; i &lt; 5; i++)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for (int j = 0; j &lt; 5; j++)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matrix[i][j] = key[k++];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void preprocessMessage(const char* input, char* message)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int len = strlen(input);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int j = 0;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for (int i = 0; i &lt; len; i++)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char ch = input[i];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if (ch &gt;= 'A' &amp;&amp; ch &lt;= 'Z')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message[j++] = ch;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message[j] = '\0';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void encryptPlayfair(char matrix[5][5], const char* message, char* ciphertext)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int len = strlen(message);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int p = 0;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for (int i = 0; i &lt; len; i += 2)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char firstLetter = message[i];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char secondLetter = (i + 1 &lt; len) ? message[i + 1] : 'X';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int row1, col1, row2, col2;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for (int row = 0; row &lt; 5; row++)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for (int col = 0; col &lt; 5; col++)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if (matrix[row][col] == firstLetter)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row1 = row;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col1 = col;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if (matrix[row][col] == secondLetter)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row2 = row;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col2 = col;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if (row1 == row2)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ciphertext[p++] = matrix[row1][(col1 + 1) % 5];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ciphertext[p++] = matrix[row2][(col2 + 1) % 5];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 else if (col1 == col2)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ciphertext[p++] = matrix[(row1 + 1) % 5][col1];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ciphertext[p++] = matrix[(row2 + 1) % 5][col2];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 else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ciphertext[p++] = matrix[row1][col2];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ciphertext[p++] = matrix[row2][col1];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ciphertext[p] = '\0';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int main()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char matrix[5][5];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createPlayfairMatrix(matrix);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const char* message = "Must see you over Cadogan West. Coming at once.";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char cleanedMessage[500];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char ciphertext[500];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preprocessMessage(message, cleanedMessage);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encryptPlayfair(matrix, cleanedMessage, ciphertext);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printf("Encrypted Message: %s\n", ciphertext);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return 0;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Arial Black" w:cs="Times New Roman" w:hAnsi="Arial Black"/>
          <w:sz w:val="28"/>
          <w:szCs w:val="28"/>
          <w:lang w:val="en-US"/>
        </w:rPr>
      </w:pPr>
      <w:r>
        <w:rPr>
          <w:rFonts w:ascii="Arial Black" w:cs="Times New Roman" w:hAnsi="Arial Black"/>
          <w:sz w:val="28"/>
          <w:szCs w:val="28"/>
          <w:lang w:val="en-US"/>
        </w:rPr>
        <w:t>Output:</w:t>
      </w:r>
    </w:p>
    <w:p>
      <w:pPr>
        <w:rPr>
          <w:rFonts w:ascii="Arial Black" w:cs="Times New Roman" w:hAnsi="Arial Black"/>
          <w:sz w:val="28"/>
          <w:szCs w:val="28"/>
          <w:lang w:val="en-US"/>
        </w:rPr>
      </w:pPr>
      <w:r>
        <w:rPr>
          <w:rFonts w:ascii="Arial Black" w:cs="Times New Roman" w:hAnsi="Arial Black"/>
          <w:sz w:val="28"/>
          <w:szCs w:val="28"/>
          <w:lang w:eastAsia="en-IN"/>
        </w:rPr>
        <w:drawing>
          <wp:inline distT="0" distB="0" distL="0" distR="0">
            <wp:extent cx="5486682" cy="2679838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682" cy="267983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cs="Times New Roman" w:hAnsi="Arial Black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4.</w:t>
      </w:r>
      <w:r>
        <w:rPr>
          <w:rFonts w:ascii="Arial Black" w:cs="Times New Roman" w:hAnsi="Arial Black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Write a High level code for possible keys does the Playfair cipher have? Ignore the fact that some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keys might produce identical encryption results. Express your answer as an approximate power of 2.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a. Now take into account the fact that some Playfair keys produce the same encryption results. How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many effectively unique keys does the Playfair cipher have?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Arial Black" w:cs="Times New Roman" w:hAnsi="Arial Black"/>
          <w:sz w:val="28"/>
          <w:szCs w:val="28"/>
          <w:lang w:val="en-US"/>
        </w:rPr>
      </w:pPr>
      <w:r>
        <w:rPr>
          <w:rFonts w:ascii="Arial Black" w:cs="Times New Roman" w:hAnsi="Arial Black"/>
          <w:sz w:val="28"/>
          <w:szCs w:val="28"/>
          <w:lang w:val="en-US"/>
        </w:rPr>
        <w:t>Code: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#include &lt;stdio.h&gt;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#include &lt;stdlib.h&gt;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#include &lt;string.h&gt;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// Function to create the Playfair matrix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void createPlayfairMatrix(char matrix[5][5], const char* key)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int k = 0;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int keyLength = strlen(key);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char keySet[26] = {0};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// Initialize the key set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for (int i = 0; i &lt; keyLength; i++)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if (key[i] != 'J')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keySet[key[i] - 'A'] = 1;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// Fill the matrix with the key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for (int i = 0; i &lt; 5; i++)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for (int j = 0; j &lt; 5; 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if (key[k] != 'J' &amp;&amp; !keySet[key[k] - 'A'])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matrix[i][j] = key[k];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keySet[key[k] - 'A'] = 1;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j++;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k++;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// Fill the remaining matrix with the alphabet (excluding 'J')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for (char ch = 'A'; ch &lt;= 'Z'; ch++)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if (ch != 'J' &amp;&amp; !keySet[ch - 'A'])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matrix[k / 5][k % 5] = ch;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k++;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// Function to check if two Playfair matrices are identical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int areMatricesEqual(char matrix1[5][5], char matrix2[5][5])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for (int i = 0; i &lt; 5; i++)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for (int j = 0; j &lt; 5; j++)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if (matrix1[i][j] != matrix2[i][j])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return 0; // Matrices are not equal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return 1; // Matrices are equal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int main()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char key[] = "YOURKEY"; // Replace with your Playfair key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char matrix[5][5];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createPlayfairMatrix(matrix, key);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int count = 1; // Start with one key (the original key)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char testMatrix[5][5];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// Generate all possible matrices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for (char ch1 = 'A'; ch1 &lt;= 'Z'; ch1++)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for (char ch2 = ch1 + 1; ch2 &lt;= 'Z'; ch2++)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// Construct a test matrix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int k = 0;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for (int i = 0; i &lt; 5; i++)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for (int j = 0; j &lt; 5; j++)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if (matrix[i][j] == 'A')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testMatrix[i][j] = ch1;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} else if (matrix[i][j] == 'B')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testMatrix[i][j] = ch2;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} else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testMatrix[i][j] = matrix[i][j];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// Check if the test matrix is equal to the original matrix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if (!areMatricesEqual(matrix, testMatrix))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count++;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printf("Approximately %d effectively unique keys for the Playfair cipher.\n", count);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return 0;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Arial Black" w:cs="Times New Roman" w:hAnsi="Arial Black"/>
          <w:sz w:val="28"/>
          <w:szCs w:val="28"/>
          <w:lang w:val="en-US"/>
        </w:rPr>
      </w:pPr>
      <w:r>
        <w:rPr>
          <w:rFonts w:ascii="Arial Black" w:cs="Times New Roman" w:hAnsi="Arial Black"/>
          <w:sz w:val="28"/>
          <w:szCs w:val="28"/>
          <w:lang w:val="en-US"/>
        </w:rPr>
        <w:t>Output:</w:t>
      </w:r>
    </w:p>
    <w:p>
      <w:pPr>
        <w:rPr>
          <w:rFonts w:ascii="Arial Black" w:cs="Times New Roman" w:hAnsi="Arial Black"/>
          <w:sz w:val="28"/>
          <w:szCs w:val="28"/>
          <w:lang w:val="en-US"/>
        </w:rPr>
      </w:pPr>
      <w:r>
        <w:rPr>
          <w:rFonts w:ascii="Arial Black" w:cs="Times New Roman" w:hAnsi="Arial Black"/>
          <w:sz w:val="28"/>
          <w:szCs w:val="28"/>
          <w:lang w:eastAsia="en-IN"/>
        </w:rPr>
        <w:drawing>
          <wp:inline distT="0" distB="0" distL="0" distR="0">
            <wp:extent cx="5731510" cy="228854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2885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cs="Times New Roman" w:hAnsi="Arial Black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5. Write a High level code to Encrypt the message “meet me at the usual place at ten rather than eight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oclock” using the Hill cipher with the key.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9 4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5 7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a. Show your calculations and the result.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b. Show the calculations for the corresponding decryption of the ciphertext to recover the original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plaintext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Arial Black" w:cs="Times New Roman" w:hAnsi="Arial Black"/>
          <w:sz w:val="28"/>
          <w:szCs w:val="28"/>
          <w:lang w:val="en-US"/>
        </w:rPr>
      </w:pPr>
      <w:r>
        <w:rPr>
          <w:rFonts w:ascii="Arial Black" w:cs="Times New Roman" w:hAnsi="Arial Black"/>
          <w:sz w:val="28"/>
          <w:szCs w:val="28"/>
          <w:lang w:val="en-US"/>
        </w:rPr>
        <w:t>Code: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#include &lt;stdio.h&gt;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#include &lt;stdlib.h&gt;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#include &lt;string.h&gt;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#include &lt;math.h&gt;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#define MOD 26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// Function to compute the greatest common divisor (GCD) of two numbers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int gcd(int a, int b)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if (b == 0)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return a;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return gcd(b, a % b);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// Function to find the modular multiplicative inverse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int modInverse(int a, int m)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a = a % m;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for (int x = 1; x &lt; m; x++)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if ((a * x) % m == 1)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return x;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return 0;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// Function to encrypt the message using the Hill cipher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void encrypt(char *message, int key[2][2])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int len = strlen(message);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int i, j;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int block[2], result[2];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printf("Ciphertext: ");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for (i = 0; i &lt; len; i += 2)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// Convert characters to numbers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block[0] = message[i] - 'A';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block[1] = message[i + 1] - 'A';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// Multiply the block with the key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for (j = 0; j &lt; 2; j++)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result[j] = (key[j][0] * block[0] + key[j][1] * block[1]) % MOD;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// Convert numbers to characters and print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for (j = 0; j &lt; 2; j++)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printf("%c", result[j] + 'A');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printf("\n");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// Function to decrypt the ciphertext using the Hill cipher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void decrypt(char *ciphertext, int key[2][2])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int len = strlen(ciphertext);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int i, j;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int block[2], result[2];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int keyInverse[2][2];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// Calculate the determinant of the key matrix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int det = (key[0][0] * key[1][1] - key[0][1] * key[1][0] + MOD) % MOD;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// Check if the key is invertible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if (gcd(det, MOD) != 1)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printf("Error: The key is not invertible.\n");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return;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// Find the modular multiplicative inverse of the determinant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int detInverse = modInverse(det, MOD);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// Calculate the key inverse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keyInverse[0][0] = (key[1][1] * detInverse) % MOD;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keyInverse[0][1] = (-key[0][1] * detInverse) % MOD;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keyInverse[1][0] = (-key[1][0] * detInverse) % MOD;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keyInverse[1][1] = (key[0][0] * detInverse) % MOD;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printf("Decrypted plaintext: ");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for (i = 0; i &lt; len; i += 2)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// Convert characters to numbers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block[0] = ciphertext[i] - 'A';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block[1] = ciphertext[i + 1] - 'A';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// Multiply the block with the key inverse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for (j = 0; j &lt; 2; j++)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result[j] = (keyInverse[j][0] * block[0] + keyInverse[j][1] * block[1] + MOD) % MOD;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// Convert numbers to characters and print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for (j = 0; j &lt; 2; j++)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printf("%c", result[j] + 'A');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printf("\n");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int main()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char message[] = "MEETMEATTHEUSUALPLACEATTENRATHERTHANEIGHTOCLOCK";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int key[2][2] = {{9, 4}, {5, 7}};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printf("Original message: %s\n", message);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encrypt(message, key);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decrypt(message, key);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return 0;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Arial Black" w:cs="Times New Roman" w:hAnsi="Arial Black"/>
          <w:sz w:val="28"/>
          <w:szCs w:val="28"/>
          <w:lang w:val="en-US"/>
        </w:rPr>
      </w:pPr>
      <w:r>
        <w:rPr>
          <w:rFonts w:ascii="Arial Black" w:cs="Times New Roman" w:hAnsi="Arial Black"/>
          <w:sz w:val="28"/>
          <w:szCs w:val="28"/>
          <w:lang w:val="en-US"/>
        </w:rPr>
        <w:t>Output:</w:t>
      </w:r>
    </w:p>
    <w:p>
      <w:pPr>
        <w:rPr>
          <w:rFonts w:ascii="Arial Black" w:cs="Times New Roman" w:hAnsi="Arial Black"/>
          <w:sz w:val="28"/>
          <w:szCs w:val="28"/>
          <w:lang w:val="en-US"/>
        </w:rPr>
      </w:pPr>
      <w:r>
        <w:rPr>
          <w:rFonts w:ascii="Arial Black" w:cs="Times New Roman" w:hAnsi="Arial Black"/>
          <w:sz w:val="28"/>
          <w:szCs w:val="28"/>
          <w:lang w:eastAsia="en-IN"/>
        </w:rPr>
        <w:drawing>
          <wp:inline distT="0" distB="0" distL="0" distR="0">
            <wp:extent cx="5731510" cy="2294255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29425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cs="Times New Roman" w:hAnsi="Arial Black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6.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Write a C program for Hill cipher succumbs to a known plaintext attack if sufficient plaintext–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ciphertext pairs are provided. It is even easier to solve the Hill cipher if a chosen plaintext attack can be mounted.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Arial Black" w:cs="Times New Roman" w:hAnsi="Arial Black"/>
          <w:sz w:val="28"/>
          <w:szCs w:val="28"/>
          <w:lang w:val="en-US"/>
        </w:rPr>
      </w:pPr>
      <w:r>
        <w:rPr>
          <w:rFonts w:ascii="Arial Black" w:cs="Times New Roman" w:hAnsi="Arial Black"/>
          <w:sz w:val="28"/>
          <w:szCs w:val="28"/>
          <w:lang w:val="en-US"/>
        </w:rPr>
        <w:t>Code: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#include &lt;stdio.h&gt;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#include &lt;string.h&gt;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#include &lt;ctype.h&gt;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void hillCipherEncrypt(char *plainText, char *keyMatrix)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int i, j, k, len = strlen(plainText);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int key[2][2], plain[2], cipher[2];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for (i = 0, k = 0; i &lt; 2; i++)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for (j = 0; j &lt; 2; j++, k++)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key[i][j] = keyMatrix[k] - 'A';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for (i = 0; i &lt; len; i += 2)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plain[0] = plainText[i] - 'A';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plain[1] = plainText[i + 1] - 'A';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cipher[0] = key[0][0] * plain[0] + key[0][1] * plain[1];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cipher[1] = key[1][0] * plain[0] + key[1][1] * plain[1];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cipher[0] %= 26;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cipher[1] %= 26;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printf("%c%c", cipher[0] + 'A', cipher[1] + 'A');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int main()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char plainText[100], keyMatrix[5];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printf("Enter plaintext (uppercase alphabets only): ");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scanf("%s", plainText);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printf("Enter 2x2 key matrix (uppercase alphabets only): ");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scanf("%s", keyMatrix);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if (strlen(plainText) % 2 != 0 || strlen(keyMatrix) != 4)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printf("Plaintext and key matrix lengths must be even and 4 characters, respectively.\n");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return 1;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for (int i = 0; i &lt; strlen(plainText); i++)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if (!isupper(plainText[i]))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printf("Invalid characters in plaintext. Use uppercase alphabets only.\n");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return 1;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for (int i = 0; i &lt; 4; i++)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if (!isupper(keyMatrix[i])) {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printf("Invalid characters in the key matrix. Use uppercase alphabets only.\n");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return 1;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printf("Ciphertext: ");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hillCipherEncrypt(plainText, keyMatrix);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printf("\n");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return 0;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Arial Black" w:cs="Times New Roman" w:hAnsi="Arial Black"/>
          <w:sz w:val="28"/>
          <w:szCs w:val="28"/>
          <w:lang w:val="en-US"/>
        </w:rPr>
      </w:pPr>
      <w:r>
        <w:rPr>
          <w:rFonts w:ascii="Arial Black" w:cs="Times New Roman" w:hAnsi="Arial Black"/>
          <w:sz w:val="28"/>
          <w:szCs w:val="28"/>
          <w:lang w:val="en-US"/>
        </w:rPr>
        <w:t>Output:</w:t>
      </w:r>
    </w:p>
    <w:p>
      <w:pPr>
        <w:rPr>
          <w:rFonts w:ascii="Arial Black" w:cs="Times New Roman" w:hAnsi="Arial Black"/>
          <w:sz w:val="28"/>
          <w:szCs w:val="28"/>
          <w:lang w:val="en-US"/>
        </w:rPr>
      </w:pPr>
    </w:p>
    <w:p>
      <w:pPr>
        <w:rPr>
          <w:rFonts w:ascii="Arial Black" w:cs="Times New Roman" w:hAnsi="Arial Black"/>
          <w:sz w:val="28"/>
          <w:szCs w:val="28"/>
          <w:lang w:val="en-US"/>
        </w:rPr>
      </w:pPr>
      <w:r>
        <w:rPr>
          <w:rFonts w:ascii="Arial Black" w:cs="Times New Roman" w:hAnsi="Arial Black"/>
          <w:sz w:val="28"/>
          <w:szCs w:val="28"/>
          <w:lang w:eastAsia="en-IN"/>
        </w:rPr>
        <w:drawing>
          <wp:inline distT="0" distB="0" distL="0" distR="0">
            <wp:extent cx="5731510" cy="2362200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3622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Gautami" w:hAnsi="Calibri"/>
      <w:sz w:val="22"/>
      <w:szCs w:val="22"/>
      <w:lang w:val="en-IN" w:eastAsia="en-US" w:bidi="te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styles" Target="styles.xml"/><Relationship Id="rId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62</TotalTime>
  <Application>Yozo_Office</Application>
  <Pages>22</Pages>
  <Words>2195</Words>
  <Characters>9874</Characters>
  <Lines>570</Lines>
  <Paragraphs>427</Paragraphs>
  <CharactersWithSpaces>14333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Asus</dc:creator>
  <cp:lastModifiedBy>vivo user</cp:lastModifiedBy>
  <cp:revision>5</cp:revision>
  <dcterms:created xsi:type="dcterms:W3CDTF">2023-10-17T08:23:00Z</dcterms:created>
  <dcterms:modified xsi:type="dcterms:W3CDTF">2023-10-19T00:21:54Z</dcterms:modified>
</cp:coreProperties>
</file>